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lang w:eastAsia="en-GB"/>
        </w:rPr>
      </w:pPr>
      <w:r>
        <w:rPr>
          <w:rFonts w:ascii="Courier New" w:hAnsi="Courier New" w:cs="Courier New"/>
          <w:color w:val="500070"/>
          <w:lang w:eastAsia="en-GB"/>
        </w:rPr>
        <w:t xml:space="preserve">Basic </w:t>
      </w:r>
      <w:proofErr w:type="spellStart"/>
      <w:r>
        <w:rPr>
          <w:rFonts w:ascii="Courier New" w:hAnsi="Courier New" w:cs="Courier New"/>
          <w:color w:val="500070"/>
          <w:lang w:eastAsia="en-GB"/>
        </w:rPr>
        <w:t>ish</w:t>
      </w:r>
      <w:proofErr w:type="spellEnd"/>
      <w:r>
        <w:rPr>
          <w:rFonts w:ascii="Courier New" w:hAnsi="Courier New" w:cs="Courier New"/>
          <w:color w:val="500070"/>
          <w:lang w:eastAsia="en-GB"/>
        </w:rPr>
        <w:t xml:space="preserve"> fight module just for a goblin for now – Joyel (not complete)</w:t>
      </w:r>
      <w:bookmarkStart w:id="0" w:name="_GoBack"/>
      <w:bookmarkEnd w:id="0"/>
    </w:p>
    <w:p w:rsid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500070"/>
          <w:lang w:eastAsia="en-GB"/>
        </w:rPr>
        <w:t>#include &lt;</w:t>
      </w:r>
      <w:proofErr w:type="spellStart"/>
      <w:r w:rsidRPr="001A65C3">
        <w:rPr>
          <w:rFonts w:ascii="Courier New" w:hAnsi="Courier New" w:cs="Courier New"/>
          <w:color w:val="500070"/>
          <w:lang w:eastAsia="en-GB"/>
        </w:rPr>
        <w:t>iostream</w:t>
      </w:r>
      <w:proofErr w:type="spellEnd"/>
      <w:r w:rsidRPr="001A65C3">
        <w:rPr>
          <w:rFonts w:ascii="Courier New" w:hAnsi="Courier New" w:cs="Courier New"/>
          <w:color w:val="500070"/>
          <w:lang w:eastAsia="en-GB"/>
        </w:rPr>
        <w:t>&gt;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500070"/>
          <w:lang w:eastAsia="en-GB"/>
        </w:rPr>
        <w:t>#include &lt;</w:t>
      </w:r>
      <w:proofErr w:type="spellStart"/>
      <w:r w:rsidRPr="001A65C3">
        <w:rPr>
          <w:rFonts w:ascii="Courier New" w:hAnsi="Courier New" w:cs="Courier New"/>
          <w:color w:val="500070"/>
          <w:lang w:eastAsia="en-GB"/>
        </w:rPr>
        <w:t>cstdlib</w:t>
      </w:r>
      <w:proofErr w:type="spellEnd"/>
      <w:r w:rsidRPr="001A65C3">
        <w:rPr>
          <w:rFonts w:ascii="Courier New" w:hAnsi="Courier New" w:cs="Courier New"/>
          <w:color w:val="500070"/>
          <w:lang w:eastAsia="en-GB"/>
        </w:rPr>
        <w:t>&gt;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using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r w:rsidRPr="001A65C3">
        <w:rPr>
          <w:rFonts w:ascii="Courier New" w:hAnsi="Courier New" w:cs="Courier New"/>
          <w:color w:val="0000B0"/>
          <w:lang w:eastAsia="en-GB"/>
        </w:rPr>
        <w:t>namespace</w:t>
      </w:r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std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void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goblinBattle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spellStart"/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showEnemyHp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, </w:t>
      </w:r>
      <w:proofErr w:type="spell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attack);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spellStart"/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showHp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, </w:t>
      </w:r>
      <w:proofErr w:type="spell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enemyattack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spellStart"/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main()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>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battle;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"\</w:t>
      </w:r>
      <w:proofErr w:type="spellStart"/>
      <w:r w:rsidRPr="001A65C3">
        <w:rPr>
          <w:rFonts w:ascii="Courier New" w:hAnsi="Courier New" w:cs="Courier New"/>
          <w:color w:val="600030"/>
          <w:lang w:eastAsia="en-GB"/>
        </w:rPr>
        <w:t>nYou</w:t>
      </w:r>
      <w:proofErr w:type="spellEnd"/>
      <w:r w:rsidRPr="001A65C3">
        <w:rPr>
          <w:rFonts w:ascii="Courier New" w:hAnsi="Courier New" w:cs="Courier New"/>
          <w:color w:val="600030"/>
          <w:lang w:eastAsia="en-GB"/>
        </w:rPr>
        <w:t xml:space="preserve"> see a goblin in the distance. Attack goblin</w:t>
      </w:r>
      <w:proofErr w:type="gramStart"/>
      <w:r w:rsidRPr="001A65C3">
        <w:rPr>
          <w:rFonts w:ascii="Courier New" w:hAnsi="Courier New" w:cs="Courier New"/>
          <w:color w:val="600030"/>
          <w:lang w:eastAsia="en-GB"/>
        </w:rPr>
        <w:t>?\</w:t>
      </w:r>
      <w:proofErr w:type="gramEnd"/>
      <w:r w:rsidRPr="001A65C3">
        <w:rPr>
          <w:rFonts w:ascii="Courier New" w:hAnsi="Courier New" w:cs="Courier New"/>
          <w:color w:val="600030"/>
          <w:lang w:eastAsia="en-GB"/>
        </w:rPr>
        <w:t>n Yes = 1\n No = 2\n"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cin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&gt;&gt; battle;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if</w:t>
      </w:r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>battle==1)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goblinBattle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>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else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r w:rsidRPr="001A65C3">
        <w:rPr>
          <w:rFonts w:ascii="Courier New" w:hAnsi="Courier New" w:cs="Courier New"/>
          <w:color w:val="0000B0"/>
          <w:lang w:eastAsia="en-GB"/>
        </w:rPr>
        <w:t>if</w:t>
      </w:r>
      <w:r w:rsidRPr="001A65C3">
        <w:rPr>
          <w:rFonts w:ascii="Courier New" w:hAnsi="Courier New" w:cs="Courier New"/>
          <w:color w:val="000000"/>
          <w:lang w:eastAsia="en-GB"/>
        </w:rPr>
        <w:t>(battle==2)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"You chose to not attack the goblin.\n"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else</w:t>
      </w:r>
      <w:proofErr w:type="gramEnd"/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"That is not a valid choice.\n\n"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return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main();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system(</w:t>
      </w:r>
      <w:proofErr w:type="gramEnd"/>
      <w:r w:rsidRPr="001A65C3">
        <w:rPr>
          <w:rFonts w:ascii="Courier New" w:hAnsi="Courier New" w:cs="Courier New"/>
          <w:color w:val="600030"/>
          <w:lang w:eastAsia="en-GB"/>
        </w:rPr>
        <w:t>"pause"</w:t>
      </w:r>
      <w:r w:rsidRPr="001A65C3">
        <w:rPr>
          <w:rFonts w:ascii="Courier New" w:hAnsi="Courier New" w:cs="Courier New"/>
          <w:color w:val="000000"/>
          <w:lang w:eastAsia="en-GB"/>
        </w:rPr>
        <w:t>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>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void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goblinBattle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>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= 25,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= 15, attack = 5,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enemyattack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= 5;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hitGoblin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do</w:t>
      </w:r>
      <w:proofErr w:type="gramEnd"/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"\</w:t>
      </w:r>
      <w:proofErr w:type="spellStart"/>
      <w:r w:rsidRPr="001A65C3">
        <w:rPr>
          <w:rFonts w:ascii="Courier New" w:hAnsi="Courier New" w:cs="Courier New"/>
          <w:color w:val="600030"/>
          <w:lang w:eastAsia="en-GB"/>
        </w:rPr>
        <w:t>nHit</w:t>
      </w:r>
      <w:proofErr w:type="spellEnd"/>
      <w:r w:rsidRPr="001A65C3">
        <w:rPr>
          <w:rFonts w:ascii="Courier New" w:hAnsi="Courier New" w:cs="Courier New"/>
          <w:color w:val="600030"/>
          <w:lang w:eastAsia="en-GB"/>
        </w:rPr>
        <w:t xml:space="preserve"> goblin?\n Yes = 1\n No = 2\n"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cin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&gt;&gt;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hitGoblin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if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(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hitGoblin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== 1)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=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showEnemyHp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, attack);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=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showHp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,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enemyattack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"\</w:t>
      </w:r>
      <w:proofErr w:type="spellStart"/>
      <w:r w:rsidRPr="001A65C3">
        <w:rPr>
          <w:rFonts w:ascii="Courier New" w:hAnsi="Courier New" w:cs="Courier New"/>
          <w:color w:val="600030"/>
          <w:lang w:eastAsia="en-GB"/>
        </w:rPr>
        <w:t>nYou</w:t>
      </w:r>
      <w:proofErr w:type="spellEnd"/>
      <w:r w:rsidRPr="001A65C3">
        <w:rPr>
          <w:rFonts w:ascii="Courier New" w:hAnsi="Courier New" w:cs="Courier New"/>
          <w:color w:val="600030"/>
          <w:lang w:eastAsia="en-GB"/>
        </w:rPr>
        <w:t xml:space="preserve"> hit the goblin.\n"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"The goblin now has "</w:t>
      </w:r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"HP left.\n\n"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if</w:t>
      </w:r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proofErr w:type="gramEnd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&lt;= 0)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"You won!\n"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else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r w:rsidRPr="001A65C3">
        <w:rPr>
          <w:rFonts w:ascii="Courier New" w:hAnsi="Courier New" w:cs="Courier New"/>
          <w:color w:val="0000B0"/>
          <w:lang w:eastAsia="en-GB"/>
        </w:rPr>
        <w:t>if</w:t>
      </w:r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&gt; 0)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"The goblin hit you back.\n"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"You now have "</w:t>
      </w:r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"HP left.\n\n"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else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r w:rsidRPr="001A65C3">
        <w:rPr>
          <w:rFonts w:ascii="Courier New" w:hAnsi="Courier New" w:cs="Courier New"/>
          <w:color w:val="0000B0"/>
          <w:lang w:eastAsia="en-GB"/>
        </w:rPr>
        <w:t>if</w:t>
      </w:r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hitGoblin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== 2)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lastRenderedPageBreak/>
        <w:t xml:space="preserve"> 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"You chose not to hit the goblin so he hit you instead\n"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"You now have "</w:t>
      </w:r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showHp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,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enemyattack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) &lt;&lt; </w:t>
      </w:r>
      <w:r w:rsidRPr="001A65C3">
        <w:rPr>
          <w:rFonts w:ascii="Courier New" w:hAnsi="Courier New" w:cs="Courier New"/>
          <w:color w:val="600030"/>
          <w:lang w:eastAsia="en-GB"/>
        </w:rPr>
        <w:t>"HP left.\n\n"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else</w:t>
      </w:r>
      <w:proofErr w:type="gramEnd"/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cout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&lt;&lt; </w:t>
      </w:r>
      <w:r w:rsidRPr="001A65C3">
        <w:rPr>
          <w:rFonts w:ascii="Courier New" w:hAnsi="Courier New" w:cs="Courier New"/>
          <w:color w:val="600030"/>
          <w:lang w:eastAsia="en-GB"/>
        </w:rPr>
        <w:t>"That is not a valid choice.\n\n"</w:t>
      </w:r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return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goblinBattle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</w:t>
      </w:r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}</w:t>
      </w:r>
      <w:r w:rsidRPr="001A65C3">
        <w:rPr>
          <w:rFonts w:ascii="Courier New" w:hAnsi="Courier New" w:cs="Courier New"/>
          <w:color w:val="0000B0"/>
          <w:lang w:eastAsia="en-GB"/>
        </w:rPr>
        <w:t>while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&gt; 0 &amp;&amp;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&gt; 0);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>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spellStart"/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showEnemyHp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, </w:t>
      </w:r>
      <w:proofErr w:type="spell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attack)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>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=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- attack;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return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>}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spellStart"/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showHp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(</w:t>
      </w:r>
      <w:proofErr w:type="spell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, </w:t>
      </w:r>
      <w:proofErr w:type="spellStart"/>
      <w:r w:rsidRPr="001A65C3">
        <w:rPr>
          <w:rFonts w:ascii="Courier New" w:hAnsi="Courier New" w:cs="Courier New"/>
          <w:color w:val="0000B0"/>
          <w:lang w:eastAsia="en-GB"/>
        </w:rPr>
        <w:t>int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enemyattack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)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>{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proofErr w:type="gram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=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 xml:space="preserve"> -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enemyattack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gramStart"/>
      <w:r w:rsidRPr="001A65C3">
        <w:rPr>
          <w:rFonts w:ascii="Courier New" w:hAnsi="Courier New" w:cs="Courier New"/>
          <w:color w:val="0000B0"/>
          <w:lang w:eastAsia="en-GB"/>
        </w:rPr>
        <w:t>return</w:t>
      </w:r>
      <w:proofErr w:type="gramEnd"/>
      <w:r w:rsidRPr="001A65C3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A65C3">
        <w:rPr>
          <w:rFonts w:ascii="Courier New" w:hAnsi="Courier New" w:cs="Courier New"/>
          <w:color w:val="000000"/>
          <w:lang w:eastAsia="en-GB"/>
        </w:rPr>
        <w:t>hp</w:t>
      </w:r>
      <w:proofErr w:type="spellEnd"/>
      <w:r w:rsidRPr="001A65C3">
        <w:rPr>
          <w:rFonts w:ascii="Courier New" w:hAnsi="Courier New" w:cs="Courier New"/>
          <w:color w:val="000000"/>
          <w:lang w:eastAsia="en-GB"/>
        </w:rPr>
        <w:t>;</w:t>
      </w:r>
    </w:p>
    <w:p w:rsidR="001A65C3" w:rsidRPr="001A65C3" w:rsidRDefault="001A65C3" w:rsidP="001A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1A65C3">
        <w:rPr>
          <w:rFonts w:ascii="Courier New" w:hAnsi="Courier New" w:cs="Courier New"/>
          <w:color w:val="000000"/>
          <w:lang w:eastAsia="en-GB"/>
        </w:rPr>
        <w:t>}</w:t>
      </w:r>
    </w:p>
    <w:p w:rsidR="00892C59" w:rsidRDefault="00892C59"/>
    <w:sectPr w:rsidR="00892C5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C3"/>
    <w:rsid w:val="000F1FC6"/>
    <w:rsid w:val="001A65C3"/>
    <w:rsid w:val="00892C59"/>
    <w:rsid w:val="00A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B7B8F-AC1D-4C40-A87E-8E4C7275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6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5C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1A65C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A65C3"/>
    <w:rPr>
      <w:i/>
      <w:iCs/>
    </w:rPr>
  </w:style>
  <w:style w:type="character" w:styleId="HTMLVariable">
    <w:name w:val="HTML Variable"/>
    <w:basedOn w:val="DefaultParagraphFont"/>
    <w:uiPriority w:val="99"/>
    <w:unhideWhenUsed/>
    <w:rsid w:val="001A65C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A6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B6EF4A3B.dotm</Template>
  <TotalTime>10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Joyel Shaju</dc:creator>
  <cp:keywords/>
  <dc:description/>
  <cp:lastModifiedBy>Joyel Shaju</cp:lastModifiedBy>
  <cp:revision>1</cp:revision>
  <dcterms:created xsi:type="dcterms:W3CDTF">2017-02-21T14:57:00Z</dcterms:created>
  <dcterms:modified xsi:type="dcterms:W3CDTF">2017-02-21T15:07:00Z</dcterms:modified>
</cp:coreProperties>
</file>